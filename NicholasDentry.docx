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E5AD41A5BCF344919A946997260F23DD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349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3276"/>
            <w:gridCol w:w="3760"/>
          </w:tblGrid>
          <w:tr w:rsidR="000D2F22" w14:paraId="7198DF69" w14:textId="77777777" w:rsidTr="00460589">
            <w:trPr>
              <w:trHeight w:val="420"/>
              <w:jc w:val="center"/>
            </w:trPr>
            <w:tc>
              <w:tcPr>
                <w:tcW w:w="327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693B4790" w14:textId="77777777" w:rsidR="000D2F22" w:rsidRDefault="000D2F22">
                <w:pPr>
                  <w:pStyle w:val="PersonalName"/>
                  <w:spacing w:line="240" w:lineRule="auto"/>
                </w:pPr>
              </w:p>
            </w:tc>
            <w:tc>
              <w:tcPr>
                <w:tcW w:w="375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22354B5C" w14:textId="77777777" w:rsidR="000D2F22" w:rsidRDefault="00522EB9" w:rsidP="00D43CCA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81E458F7C2FE4FA39BDBD1AFCDE6D36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43CCA">
                      <w:t>Nicholas Dentry</w:t>
                    </w:r>
                  </w:sdtContent>
                </w:sdt>
              </w:p>
            </w:tc>
          </w:tr>
          <w:tr w:rsidR="000D2F22" w14:paraId="22D31735" w14:textId="77777777" w:rsidTr="00460589">
            <w:trPr>
              <w:trHeight w:val="92"/>
              <w:jc w:val="center"/>
            </w:trPr>
            <w:tc>
              <w:tcPr>
                <w:tcW w:w="3276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3E3695D93FE5421B889E0DC902108044"/>
                  </w:placeholder>
                  <w:date w:fullDate="2018-01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0BFBAEE" w14:textId="77DF1719" w:rsidR="000D2F22" w:rsidRDefault="005F1DEC" w:rsidP="00D43CCA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1/15/2018</w:t>
                    </w:r>
                  </w:p>
                </w:sdtContent>
              </w:sdt>
            </w:tc>
            <w:tc>
              <w:tcPr>
                <w:tcW w:w="375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2672F2A3" w14:textId="77777777" w:rsidR="000D2F22" w:rsidRDefault="000D2F22">
                <w:pPr>
                  <w:spacing w:after="0"/>
                </w:pPr>
              </w:p>
            </w:tc>
          </w:tr>
          <w:tr w:rsidR="000D2F22" w14:paraId="1179BED4" w14:textId="77777777" w:rsidTr="00460589">
            <w:trPr>
              <w:trHeight w:val="166"/>
              <w:jc w:val="center"/>
            </w:trPr>
            <w:tc>
              <w:tcPr>
                <w:tcW w:w="327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172E0461" w14:textId="77777777" w:rsidR="000D2F22" w:rsidRDefault="00F56895">
                <w:pPr>
                  <w:spacing w:after="0"/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568CF60C" wp14:editId="78C811E8">
                      <wp:extent cx="1057275" cy="1028700"/>
                      <wp:effectExtent l="57150" t="57150" r="142875" b="133350"/>
                      <wp:docPr id="9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7837" cy="1029247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75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5B6AB296" w14:textId="77777777" w:rsidR="000D2F22" w:rsidRDefault="00D43CCA">
                <w:pPr>
                  <w:pStyle w:val="SenderAddress"/>
                </w:pPr>
                <w:r>
                  <w:t>6794 Chatsworth Shelby Township MI</w:t>
                </w:r>
                <w:r w:rsidR="00F56895">
                  <w:br/>
                </w:r>
                <w:r>
                  <w:t>586-222-1232</w:t>
                </w:r>
                <w:r w:rsidR="00F56895">
                  <w:br/>
                </w:r>
                <w:r w:rsidR="00DA2A52">
                  <w:t>dentrynick@h</w:t>
                </w:r>
                <w:r>
                  <w:t>otmail.com</w:t>
                </w:r>
              </w:p>
              <w:p w14:paraId="27520AEC" w14:textId="77777777" w:rsidR="000D2F22" w:rsidRDefault="000D2F22" w:rsidP="00D43CCA">
                <w:pPr>
                  <w:pStyle w:val="SenderAddress"/>
                </w:pPr>
              </w:p>
            </w:tc>
          </w:tr>
        </w:tbl>
        <w:p w14:paraId="069A7C3F" w14:textId="77777777" w:rsidR="000D2F22" w:rsidRDefault="00522EB9"/>
      </w:sdtContent>
    </w:sdt>
    <w:tbl>
      <w:tblPr>
        <w:tblW w:w="5329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60"/>
        <w:gridCol w:w="9483"/>
      </w:tblGrid>
      <w:tr w:rsidR="000D2F22" w:rsidRPr="00460589" w14:paraId="0D222809" w14:textId="77777777" w:rsidTr="00460589">
        <w:trPr>
          <w:trHeight w:val="249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D3D53" w14:textId="77777777" w:rsidR="000D2F22" w:rsidRPr="00460589" w:rsidRDefault="000D2F22">
            <w:pPr>
              <w:spacing w:after="0" w:line="240" w:lineRule="auto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467B15" w14:textId="11532651" w:rsidR="00460589" w:rsidRPr="00460589" w:rsidRDefault="00460589" w:rsidP="00460589">
            <w:pPr>
              <w:pStyle w:val="Section"/>
              <w:spacing w:after="0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Objectives</w:t>
            </w:r>
          </w:p>
          <w:p w14:paraId="70ECBE0D" w14:textId="1CFC73CC" w:rsidR="00460589" w:rsidRPr="00460589" w:rsidRDefault="005F1DEC" w:rsidP="0046058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Development</w:t>
            </w:r>
          </w:p>
          <w:p w14:paraId="4543E871" w14:textId="77777777" w:rsidR="00460589" w:rsidRPr="00460589" w:rsidRDefault="00460589" w:rsidP="00460589">
            <w:pPr>
              <w:pStyle w:val="Section"/>
              <w:spacing w:after="0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Education</w:t>
            </w:r>
          </w:p>
          <w:p w14:paraId="59390A4B" w14:textId="77777777" w:rsidR="00460589" w:rsidRPr="00460589" w:rsidRDefault="00460589" w:rsidP="00460589">
            <w:pPr>
              <w:pStyle w:val="Subsection"/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Wireshark University, Cisco Networking Academy</w:t>
            </w:r>
          </w:p>
          <w:p w14:paraId="7C4CD7E1" w14:textId="77777777" w:rsidR="00460589" w:rsidRPr="00460589" w:rsidRDefault="00460589" w:rsidP="0046058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12/31/2015</w:t>
            </w:r>
          </w:p>
          <w:p w14:paraId="2B02BD83" w14:textId="5E287403" w:rsidR="00460589" w:rsidRPr="00460589" w:rsidRDefault="005F1DEC" w:rsidP="004605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AWS Certified Solutions Architect, </w:t>
            </w:r>
            <w:bookmarkStart w:id="0" w:name="_GoBack"/>
            <w:bookmarkEnd w:id="0"/>
            <w:r w:rsidR="00460589" w:rsidRPr="00460589">
              <w:rPr>
                <w:sz w:val="22"/>
                <w:szCs w:val="22"/>
              </w:rPr>
              <w:t>Certified Wireshark Network Analyst, CCNA, CCNA Voice, CCNP Route, CCNP Switch, Comptia A+, Comptia Network +</w:t>
            </w:r>
          </w:p>
          <w:p w14:paraId="232D1E49" w14:textId="77777777" w:rsidR="00460589" w:rsidRPr="00460589" w:rsidRDefault="00460589" w:rsidP="00460589">
            <w:pPr>
              <w:pStyle w:val="Section"/>
              <w:spacing w:after="0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experience</w:t>
            </w:r>
          </w:p>
          <w:p w14:paraId="14EFAC3E" w14:textId="4568FFB4" w:rsidR="00460589" w:rsidRPr="00460589" w:rsidRDefault="0006006D" w:rsidP="00460589">
            <w:pPr>
              <w:pStyle w:val="Subsection"/>
              <w:spacing w:after="0" w:line="240" w:lineRule="auto"/>
              <w:rPr>
                <w:color w:val="000000"/>
                <w:spacing w:val="0"/>
                <w:sz w:val="22"/>
                <w:szCs w:val="22"/>
              </w:rPr>
            </w:pPr>
            <w:r>
              <w:rPr>
                <w:bCs/>
                <w:color w:val="000000"/>
                <w:spacing w:val="0"/>
                <w:sz w:val="22"/>
                <w:szCs w:val="22"/>
              </w:rPr>
              <w:t>SolarWinds Orion Engineer</w:t>
            </w:r>
            <w:r w:rsidR="005F1DEC">
              <w:rPr>
                <w:bCs/>
                <w:color w:val="000000"/>
                <w:spacing w:val="0"/>
                <w:sz w:val="22"/>
                <w:szCs w:val="22"/>
              </w:rPr>
              <w:t>/SR Application Engineer</w:t>
            </w:r>
            <w:r w:rsidR="00460589" w:rsidRPr="00460589">
              <w:rPr>
                <w:b w:val="0"/>
                <w:bCs/>
                <w:sz w:val="22"/>
                <w:szCs w:val="22"/>
              </w:rPr>
              <w:t xml:space="preserve"> </w:t>
            </w:r>
            <w:r w:rsidR="00460589" w:rsidRPr="00460589">
              <w:rPr>
                <w:sz w:val="22"/>
                <w:szCs w:val="22"/>
              </w:rPr>
              <w:t>|</w:t>
            </w:r>
            <w:r w:rsidR="00460589" w:rsidRPr="00460589">
              <w:rPr>
                <w:b w:val="0"/>
                <w:bCs/>
                <w:sz w:val="22"/>
                <w:szCs w:val="22"/>
              </w:rPr>
              <w:t xml:space="preserve"> </w:t>
            </w:r>
            <w:r w:rsidR="005F1DEC">
              <w:rPr>
                <w:sz w:val="22"/>
                <w:szCs w:val="22"/>
              </w:rPr>
              <w:t>Comerica Bank</w:t>
            </w:r>
          </w:p>
          <w:p w14:paraId="49AF7235" w14:textId="77777777" w:rsidR="00460589" w:rsidRPr="00460589" w:rsidRDefault="00460589" w:rsidP="00460589">
            <w:pPr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October 2015 – Present</w:t>
            </w:r>
          </w:p>
          <w:p w14:paraId="6ABD311F" w14:textId="77777777" w:rsidR="00460589" w:rsidRPr="00460589" w:rsidRDefault="00460589" w:rsidP="004605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SolarWinds Orion NPM, NCM, NTA, SAM, UDT, VOIP</w:t>
            </w:r>
          </w:p>
          <w:p w14:paraId="7712523E" w14:textId="77777777" w:rsidR="00460589" w:rsidRPr="00460589" w:rsidRDefault="00460589" w:rsidP="00460589">
            <w:pPr>
              <w:pStyle w:val="Section"/>
              <w:spacing w:after="0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experience</w:t>
            </w:r>
          </w:p>
          <w:p w14:paraId="14EA0884" w14:textId="77777777" w:rsidR="00460589" w:rsidRPr="00460589" w:rsidRDefault="00460589" w:rsidP="00460589">
            <w:pPr>
              <w:pStyle w:val="Subsection"/>
              <w:spacing w:after="0" w:line="240" w:lineRule="auto"/>
              <w:rPr>
                <w:color w:val="000000"/>
                <w:spacing w:val="0"/>
                <w:sz w:val="22"/>
                <w:szCs w:val="22"/>
              </w:rPr>
            </w:pPr>
            <w:r w:rsidRPr="00460589">
              <w:rPr>
                <w:bCs/>
                <w:color w:val="000000"/>
                <w:spacing w:val="0"/>
                <w:sz w:val="22"/>
                <w:szCs w:val="22"/>
              </w:rPr>
              <w:t>Network Engineer</w:t>
            </w:r>
            <w:r w:rsidRPr="00460589">
              <w:rPr>
                <w:b w:val="0"/>
                <w:bCs/>
                <w:sz w:val="22"/>
                <w:szCs w:val="22"/>
              </w:rPr>
              <w:t xml:space="preserve"> </w:t>
            </w:r>
            <w:r w:rsidRPr="00460589">
              <w:rPr>
                <w:sz w:val="22"/>
                <w:szCs w:val="22"/>
              </w:rPr>
              <w:t>|</w:t>
            </w:r>
            <w:r w:rsidRPr="00460589">
              <w:rPr>
                <w:b w:val="0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326177524"/>
                <w:placeholder>
                  <w:docPart w:val="13CD220F6A9643ABABC5AD396E1FA9FB"/>
                </w:placeholder>
              </w:sdtPr>
              <w:sdtEndPr/>
              <w:sdtContent>
                <w:r w:rsidRPr="00460589">
                  <w:rPr>
                    <w:sz w:val="22"/>
                    <w:szCs w:val="22"/>
                  </w:rPr>
                  <w:t>Federal Mogul</w:t>
                </w:r>
              </w:sdtContent>
            </w:sdt>
          </w:p>
          <w:p w14:paraId="71556A52" w14:textId="77777777" w:rsidR="00460589" w:rsidRPr="00460589" w:rsidRDefault="00460589" w:rsidP="00460589">
            <w:pPr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July 2012 – September 2015</w:t>
            </w:r>
          </w:p>
          <w:p w14:paraId="74DCB8BB" w14:textId="77777777" w:rsidR="0006006D" w:rsidRPr="00460589" w:rsidRDefault="00460589" w:rsidP="0006006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Firewall, VPN, B2B VPN, Content Filtering, VOIP, Network Data</w:t>
            </w:r>
            <w:r w:rsidR="0006006D">
              <w:rPr>
                <w:sz w:val="22"/>
                <w:szCs w:val="22"/>
              </w:rPr>
              <w:t xml:space="preserve">, </w:t>
            </w:r>
            <w:r w:rsidR="0006006D" w:rsidRPr="00460589">
              <w:rPr>
                <w:sz w:val="22"/>
                <w:szCs w:val="22"/>
              </w:rPr>
              <w:t xml:space="preserve">SolarWinds Orion NPM, NCM, </w:t>
            </w:r>
            <w:r w:rsidR="0006006D">
              <w:rPr>
                <w:sz w:val="22"/>
                <w:szCs w:val="22"/>
              </w:rPr>
              <w:t>NTA</w:t>
            </w:r>
          </w:p>
          <w:p w14:paraId="52A7E255" w14:textId="77777777" w:rsidR="00460589" w:rsidRPr="00460589" w:rsidRDefault="00460589" w:rsidP="004605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2"/>
                <w:szCs w:val="22"/>
              </w:rPr>
            </w:pPr>
          </w:p>
          <w:p w14:paraId="0DA2AF39" w14:textId="77777777" w:rsidR="00460589" w:rsidRPr="00460589" w:rsidRDefault="00460589" w:rsidP="00460589">
            <w:pPr>
              <w:pStyle w:val="Section"/>
              <w:spacing w:after="0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experience</w:t>
            </w:r>
          </w:p>
          <w:p w14:paraId="3528D71A" w14:textId="77777777" w:rsidR="00460589" w:rsidRPr="00460589" w:rsidRDefault="00460589" w:rsidP="00460589">
            <w:pPr>
              <w:pStyle w:val="Subsection"/>
              <w:spacing w:after="0" w:line="240" w:lineRule="auto"/>
              <w:rPr>
                <w:color w:val="000000"/>
                <w:spacing w:val="0"/>
                <w:sz w:val="22"/>
                <w:szCs w:val="22"/>
              </w:rPr>
            </w:pPr>
            <w:r w:rsidRPr="00460589">
              <w:rPr>
                <w:bCs/>
                <w:color w:val="000000"/>
                <w:spacing w:val="0"/>
                <w:sz w:val="22"/>
                <w:szCs w:val="22"/>
              </w:rPr>
              <w:t>Systems Admin</w:t>
            </w:r>
            <w:r w:rsidRPr="00460589">
              <w:rPr>
                <w:b w:val="0"/>
                <w:bCs/>
                <w:sz w:val="22"/>
                <w:szCs w:val="22"/>
              </w:rPr>
              <w:t xml:space="preserve"> </w:t>
            </w:r>
            <w:r w:rsidRPr="00460589">
              <w:rPr>
                <w:sz w:val="22"/>
                <w:szCs w:val="22"/>
              </w:rPr>
              <w:t>|</w:t>
            </w:r>
            <w:r w:rsidRPr="00460589">
              <w:rPr>
                <w:b w:val="0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482854634"/>
                <w:placeholder>
                  <w:docPart w:val="0AE76647A87140FAB7C0456A9AE3A393"/>
                </w:placeholder>
              </w:sdtPr>
              <w:sdtEndPr/>
              <w:sdtContent>
                <w:r w:rsidRPr="00460589">
                  <w:rPr>
                    <w:sz w:val="22"/>
                    <w:szCs w:val="22"/>
                  </w:rPr>
                  <w:t>Hewlett Packard</w:t>
                </w:r>
              </w:sdtContent>
            </w:sdt>
          </w:p>
          <w:p w14:paraId="7AD0DF87" w14:textId="77777777" w:rsidR="00460589" w:rsidRPr="00460589" w:rsidRDefault="00460589" w:rsidP="00460589">
            <w:pPr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October 2010 – July 2012</w:t>
            </w:r>
          </w:p>
          <w:p w14:paraId="3A1C2B24" w14:textId="77777777" w:rsidR="00460589" w:rsidRPr="00460589" w:rsidRDefault="00460589" w:rsidP="004605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Global Remoted Desktop Support, Microsoft Server Administration</w:t>
            </w:r>
          </w:p>
          <w:p w14:paraId="65AFC989" w14:textId="77777777" w:rsidR="00460589" w:rsidRPr="00460589" w:rsidRDefault="00460589" w:rsidP="00460589">
            <w:pPr>
              <w:pStyle w:val="Section"/>
              <w:spacing w:after="0"/>
              <w:rPr>
                <w:sz w:val="22"/>
                <w:szCs w:val="22"/>
              </w:rPr>
            </w:pPr>
            <w:r w:rsidRPr="00460589">
              <w:rPr>
                <w:sz w:val="22"/>
                <w:szCs w:val="22"/>
              </w:rPr>
              <w:t>skills</w:t>
            </w:r>
          </w:p>
          <w:p w14:paraId="23D37539" w14:textId="5EAB17D0" w:rsidR="00460589" w:rsidRDefault="005F1DEC" w:rsidP="00460589">
            <w:pPr>
              <w:pStyle w:val="ListBullet"/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AWS </w:t>
            </w:r>
            <w:r>
              <w:rPr>
                <w:sz w:val="22"/>
                <w:szCs w:val="22"/>
              </w:rPr>
              <w:t>EC2, S3, VPC, Lambda, ELB, EFS, Beanstalk</w:t>
            </w:r>
          </w:p>
          <w:p w14:paraId="42EE8192" w14:textId="083F915D" w:rsidR="005F1DEC" w:rsidRPr="005F1DEC" w:rsidRDefault="005F1DEC" w:rsidP="005F1DEC">
            <w:pPr>
              <w:pStyle w:val="ListBullet"/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b/>
                <w:sz w:val="22"/>
                <w:szCs w:val="22"/>
              </w:rPr>
              <w:t>SolarWinds Orion</w:t>
            </w:r>
            <w:r w:rsidRPr="00460589">
              <w:rPr>
                <w:sz w:val="22"/>
                <w:szCs w:val="22"/>
              </w:rPr>
              <w:t xml:space="preserve"> NPM, NCM, NTA, SAM, UDT, VOIP</w:t>
            </w:r>
          </w:p>
          <w:p w14:paraId="0244C721" w14:textId="77777777" w:rsidR="00460589" w:rsidRPr="00460589" w:rsidRDefault="00460589" w:rsidP="00460589">
            <w:pPr>
              <w:pStyle w:val="ListBullet"/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b/>
                <w:sz w:val="22"/>
                <w:szCs w:val="22"/>
              </w:rPr>
              <w:t>Cisco</w:t>
            </w:r>
            <w:r w:rsidRPr="00460589">
              <w:rPr>
                <w:sz w:val="22"/>
                <w:szCs w:val="22"/>
              </w:rPr>
              <w:t xml:space="preserve"> Nexus, Catalyst, OSPF, EIGRP, BGP, Static Routing, VLSM</w:t>
            </w:r>
          </w:p>
          <w:p w14:paraId="2397F20A" w14:textId="77777777" w:rsidR="00460589" w:rsidRPr="00460589" w:rsidRDefault="00460589" w:rsidP="00460589">
            <w:pPr>
              <w:pStyle w:val="ListBullet"/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b/>
                <w:sz w:val="22"/>
                <w:szCs w:val="22"/>
              </w:rPr>
              <w:t xml:space="preserve">Security </w:t>
            </w:r>
            <w:r w:rsidRPr="00460589">
              <w:rPr>
                <w:sz w:val="22"/>
                <w:szCs w:val="22"/>
              </w:rPr>
              <w:t>Palo Alto Firewall, VPN, B2B VPN, Content Filtering</w:t>
            </w:r>
          </w:p>
          <w:p w14:paraId="172D3431" w14:textId="77777777" w:rsidR="00460589" w:rsidRPr="00460589" w:rsidRDefault="00460589" w:rsidP="00460589">
            <w:pPr>
              <w:pStyle w:val="ListBullet"/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b/>
                <w:sz w:val="22"/>
                <w:szCs w:val="22"/>
              </w:rPr>
              <w:t xml:space="preserve">VOIP </w:t>
            </w:r>
            <w:r w:rsidRPr="00460589">
              <w:rPr>
                <w:sz w:val="22"/>
                <w:szCs w:val="22"/>
              </w:rPr>
              <w:t>CUCM, CME, SRST, Unity Express</w:t>
            </w:r>
          </w:p>
          <w:p w14:paraId="3C37FC04" w14:textId="77777777" w:rsidR="00460589" w:rsidRPr="00460589" w:rsidRDefault="00460589" w:rsidP="00460589">
            <w:pPr>
              <w:pStyle w:val="ListBullet"/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b/>
                <w:sz w:val="22"/>
                <w:szCs w:val="22"/>
              </w:rPr>
              <w:t xml:space="preserve">Network Traffic Analysis </w:t>
            </w:r>
            <w:r w:rsidRPr="00460589">
              <w:rPr>
                <w:sz w:val="22"/>
                <w:szCs w:val="22"/>
              </w:rPr>
              <w:t>TCP, UDP, Wireshark, Packet Analysis</w:t>
            </w:r>
          </w:p>
          <w:p w14:paraId="4ACBF27B" w14:textId="77777777" w:rsidR="000D2F22" w:rsidRPr="00460589" w:rsidRDefault="00460589" w:rsidP="00460589">
            <w:pPr>
              <w:pStyle w:val="ListBullet"/>
              <w:spacing w:after="0" w:line="240" w:lineRule="auto"/>
              <w:rPr>
                <w:sz w:val="22"/>
                <w:szCs w:val="22"/>
              </w:rPr>
            </w:pPr>
            <w:r w:rsidRPr="00460589">
              <w:rPr>
                <w:b/>
                <w:sz w:val="22"/>
                <w:szCs w:val="22"/>
              </w:rPr>
              <w:t>Vendor Management – Project Management</w:t>
            </w:r>
          </w:p>
        </w:tc>
      </w:tr>
      <w:tr w:rsidR="00011156" w:rsidRPr="00460589" w14:paraId="6E070BE7" w14:textId="77777777" w:rsidTr="00460589">
        <w:trPr>
          <w:trHeight w:val="249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6A274" w14:textId="77777777" w:rsidR="00011156" w:rsidRPr="00460589" w:rsidRDefault="00011156">
            <w:pPr>
              <w:spacing w:after="0" w:line="240" w:lineRule="auto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733D64" w14:textId="77777777" w:rsidR="00011156" w:rsidRPr="00460589" w:rsidRDefault="00011156">
            <w:pPr>
              <w:pStyle w:val="Section"/>
              <w:spacing w:after="0"/>
              <w:rPr>
                <w:sz w:val="18"/>
                <w:szCs w:val="18"/>
              </w:rPr>
            </w:pPr>
          </w:p>
        </w:tc>
      </w:tr>
    </w:tbl>
    <w:p w14:paraId="1F60904F" w14:textId="77777777" w:rsidR="000D2F22" w:rsidRDefault="000D2F22"/>
    <w:sectPr w:rsidR="000D2F22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1648A" w14:textId="77777777" w:rsidR="00522EB9" w:rsidRDefault="00522EB9">
      <w:pPr>
        <w:spacing w:after="0" w:line="240" w:lineRule="auto"/>
      </w:pPr>
      <w:r>
        <w:separator/>
      </w:r>
    </w:p>
  </w:endnote>
  <w:endnote w:type="continuationSeparator" w:id="0">
    <w:p w14:paraId="13344666" w14:textId="77777777" w:rsidR="00522EB9" w:rsidRDefault="0052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6F1A7" w14:textId="77777777" w:rsidR="00522EB9" w:rsidRDefault="00522EB9">
      <w:pPr>
        <w:spacing w:after="0" w:line="240" w:lineRule="auto"/>
      </w:pPr>
      <w:r>
        <w:separator/>
      </w:r>
    </w:p>
  </w:footnote>
  <w:footnote w:type="continuationSeparator" w:id="0">
    <w:p w14:paraId="0AC42B47" w14:textId="77777777" w:rsidR="00522EB9" w:rsidRDefault="00522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6D"/>
    <w:rsid w:val="00011156"/>
    <w:rsid w:val="0006006D"/>
    <w:rsid w:val="000D2F22"/>
    <w:rsid w:val="000E4801"/>
    <w:rsid w:val="00305CC4"/>
    <w:rsid w:val="003161C0"/>
    <w:rsid w:val="003C596D"/>
    <w:rsid w:val="00460589"/>
    <w:rsid w:val="00522EB9"/>
    <w:rsid w:val="005F1DEC"/>
    <w:rsid w:val="00773D7F"/>
    <w:rsid w:val="008730DA"/>
    <w:rsid w:val="00982284"/>
    <w:rsid w:val="009E16AC"/>
    <w:rsid w:val="00A568C0"/>
    <w:rsid w:val="00C24281"/>
    <w:rsid w:val="00D43CCA"/>
    <w:rsid w:val="00DA2A52"/>
    <w:rsid w:val="00F4687D"/>
    <w:rsid w:val="00F5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79B8"/>
  <w15:docId w15:val="{B145C78D-179E-4009-9854-DBD967AB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tr\Documents\BCOM\Resume\Nicholas%20Dent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AD41A5BCF344919A946997260F2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776DE-5F43-4F3C-98A8-B6F85E006AC0}"/>
      </w:docPartPr>
      <w:docPartBody>
        <w:p w:rsidR="000003C9" w:rsidRDefault="007C01D7">
          <w:pPr>
            <w:pStyle w:val="E5AD41A5BCF344919A946997260F23D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1E458F7C2FE4FA39BDBD1AFCDE6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ABDB2-293E-4392-A18C-1B197CE7CB15}"/>
      </w:docPartPr>
      <w:docPartBody>
        <w:p w:rsidR="000003C9" w:rsidRDefault="007C01D7">
          <w:pPr>
            <w:pStyle w:val="81E458F7C2FE4FA39BDBD1AFCDE6D368"/>
          </w:pPr>
          <w:r>
            <w:t>[Type your name]</w:t>
          </w:r>
        </w:p>
      </w:docPartBody>
    </w:docPart>
    <w:docPart>
      <w:docPartPr>
        <w:name w:val="3E3695D93FE5421B889E0DC902108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5844E-64C3-4DD0-B1AA-F4B8302E4548}"/>
      </w:docPartPr>
      <w:docPartBody>
        <w:p w:rsidR="000003C9" w:rsidRDefault="007C01D7">
          <w:pPr>
            <w:pStyle w:val="3E3695D93FE5421B889E0DC902108044"/>
          </w:pPr>
          <w:r>
            <w:t>[Select the Date]</w:t>
          </w:r>
        </w:p>
      </w:docPartBody>
    </w:docPart>
    <w:docPart>
      <w:docPartPr>
        <w:name w:val="13CD220F6A9643ABABC5AD396E1FA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44013-9DAF-4DD1-8FD4-0D16CD617AAD}"/>
      </w:docPartPr>
      <w:docPartBody>
        <w:p w:rsidR="000003C9" w:rsidRDefault="007C01D7">
          <w:pPr>
            <w:pStyle w:val="13CD220F6A9643ABABC5AD396E1FA9FB"/>
          </w:pPr>
          <w:r>
            <w:t>[Type the company name]</w:t>
          </w:r>
        </w:p>
      </w:docPartBody>
    </w:docPart>
    <w:docPart>
      <w:docPartPr>
        <w:name w:val="0AE76647A87140FAB7C0456A9AE3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4B7D3-ACB7-4ACC-93D3-7861158601D9}"/>
      </w:docPartPr>
      <w:docPartBody>
        <w:p w:rsidR="000003C9" w:rsidRDefault="007C01D7">
          <w:pPr>
            <w:pStyle w:val="0AE76647A87140FAB7C0456A9AE3A39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C9"/>
    <w:rsid w:val="000003C9"/>
    <w:rsid w:val="007C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5AD41A5BCF344919A946997260F23DD">
    <w:name w:val="E5AD41A5BCF344919A946997260F23DD"/>
  </w:style>
  <w:style w:type="paragraph" w:customStyle="1" w:styleId="81E458F7C2FE4FA39BDBD1AFCDE6D368">
    <w:name w:val="81E458F7C2FE4FA39BDBD1AFCDE6D368"/>
  </w:style>
  <w:style w:type="paragraph" w:customStyle="1" w:styleId="3E3695D93FE5421B889E0DC902108044">
    <w:name w:val="3E3695D93FE5421B889E0DC902108044"/>
  </w:style>
  <w:style w:type="paragraph" w:customStyle="1" w:styleId="6099E54D55B745379A7FFAFB2D5F4E38">
    <w:name w:val="6099E54D55B745379A7FFAFB2D5F4E38"/>
  </w:style>
  <w:style w:type="paragraph" w:customStyle="1" w:styleId="13CD220F6A9643ABABC5AD396E1FA9FB">
    <w:name w:val="13CD220F6A9643ABABC5AD396E1FA9FB"/>
  </w:style>
  <w:style w:type="paragraph" w:customStyle="1" w:styleId="0AE76647A87140FAB7C0456A9AE3A393">
    <w:name w:val="0AE76647A87140FAB7C0456A9AE3A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Nicholas Dentry Resume.dotx</Template>
  <TotalTime>9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Dentry</dc:creator>
  <cp:keywords/>
  <cp:lastModifiedBy>Nicholas Dentry</cp:lastModifiedBy>
  <cp:revision>2</cp:revision>
  <dcterms:created xsi:type="dcterms:W3CDTF">2016-08-01T21:38:00Z</dcterms:created>
  <dcterms:modified xsi:type="dcterms:W3CDTF">2018-01-15T13:03:00Z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